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437427" w:rsidTr="000F4B0D">
        <w:trPr>
          <w:trHeight w:val="4410"/>
        </w:trPr>
        <w:tc>
          <w:tcPr>
            <w:tcW w:w="3600" w:type="dxa"/>
            <w:vAlign w:val="bottom"/>
          </w:tcPr>
          <w:p w:rsidR="001B2ABD" w:rsidRPr="00437427" w:rsidRDefault="001B2ABD" w:rsidP="000F4B0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307698D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Pr="00437427" w:rsidRDefault="001B2ABD" w:rsidP="000F4B0D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:rsidR="001B2ABD" w:rsidRPr="003927D3" w:rsidRDefault="00420393" w:rsidP="009459BB">
            <w:pPr>
              <w:pStyle w:val="Title"/>
              <w:rPr>
                <w:rFonts w:ascii="Times New Roman" w:hAnsi="Times New Roman" w:cs="Times New Roman"/>
              </w:rPr>
            </w:pPr>
            <w:r w:rsidRPr="003927D3">
              <w:rPr>
                <w:rFonts w:ascii="Times New Roman" w:hAnsi="Times New Roman" w:cs="Times New Roman"/>
              </w:rPr>
              <w:t>OLAKUNLE YUSUF</w:t>
            </w:r>
          </w:p>
          <w:p w:rsidR="001F5621" w:rsidRPr="00437427" w:rsidRDefault="001F5621" w:rsidP="001F5621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DATA ANALYST</w:t>
            </w:r>
          </w:p>
        </w:tc>
      </w:tr>
      <w:tr w:rsidR="001B2ABD" w:rsidRPr="00437427" w:rsidTr="000F4B0D">
        <w:tc>
          <w:tcPr>
            <w:tcW w:w="3600" w:type="dxa"/>
          </w:tcPr>
          <w:sdt>
            <w:sdtPr>
              <w:rPr>
                <w:rFonts w:ascii="Times New Roman" w:hAnsi="Times New Roman" w:cs="Times New Roman"/>
              </w:rPr>
              <w:id w:val="-1711873194"/>
              <w:placeholder>
                <w:docPart w:val="5B1A187DA47E4EFC84DCACEFFA59CBAE"/>
              </w:placeholder>
              <w:temporary/>
              <w:showingPlcHdr/>
              <w15:appearance w15:val="hidden"/>
            </w:sdtPr>
            <w:sdtEndPr/>
            <w:sdtContent>
              <w:p w:rsidR="001B2ABD" w:rsidRPr="00437427" w:rsidRDefault="00036450" w:rsidP="000F4B0D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437427">
                  <w:rPr>
                    <w:rFonts w:ascii="Times New Roman" w:hAnsi="Times New Roman" w:cs="Times New Roman"/>
                  </w:rPr>
                  <w:t>Profile</w:t>
                </w:r>
              </w:p>
            </w:sdtContent>
          </w:sdt>
          <w:p w:rsidR="00036450" w:rsidRPr="00437427" w:rsidRDefault="00A65A7E" w:rsidP="000F4B0D">
            <w:pPr>
              <w:rPr>
                <w:rFonts w:ascii="Times New Roman" w:hAnsi="Times New Roman" w:cs="Times New Roman"/>
                <w:szCs w:val="18"/>
              </w:rPr>
            </w:pPr>
            <w:r w:rsidRPr="00437427">
              <w:rPr>
                <w:rFonts w:ascii="Times New Roman" w:hAnsi="Times New Roman" w:cs="Times New Roman"/>
                <w:caps/>
                <w:szCs w:val="18"/>
              </w:rPr>
              <w:t>t</w:t>
            </w:r>
            <w:r w:rsidRPr="00437427">
              <w:rPr>
                <w:rFonts w:ascii="Times New Roman" w:hAnsi="Times New Roman" w:cs="Times New Roman"/>
                <w:szCs w:val="18"/>
              </w:rPr>
              <w:t xml:space="preserve">o be a part of competent professionals operating in a challenging </w:t>
            </w:r>
            <w:r w:rsidR="00B9528B" w:rsidRPr="00437427">
              <w:rPr>
                <w:rFonts w:ascii="Times New Roman" w:hAnsi="Times New Roman" w:cs="Times New Roman"/>
                <w:szCs w:val="18"/>
              </w:rPr>
              <w:t xml:space="preserve">yet structured </w:t>
            </w:r>
            <w:r w:rsidRPr="00437427">
              <w:rPr>
                <w:rFonts w:ascii="Times New Roman" w:hAnsi="Times New Roman" w:cs="Times New Roman"/>
                <w:szCs w:val="18"/>
              </w:rPr>
              <w:t>environment that will require analytical, leadership and technical abilities while allowing for quality learning and expression.</w:t>
            </w:r>
          </w:p>
          <w:p w:rsidR="00036450" w:rsidRPr="00437427" w:rsidRDefault="00036450" w:rsidP="000F4B0D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032249B44AA94CC7AE45FDC07FF7BA7F"/>
              </w:placeholder>
              <w:temporary/>
              <w:showingPlcHdr/>
              <w15:appearance w15:val="hidden"/>
            </w:sdtPr>
            <w:sdtEndPr/>
            <w:sdtContent>
              <w:p w:rsidR="00036450" w:rsidRPr="00437427" w:rsidRDefault="00CB0055" w:rsidP="000F4B0D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437427">
                  <w:rPr>
                    <w:rFonts w:ascii="Times New Roman" w:hAnsi="Times New Roman" w:cs="Times New Roman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1111563247"/>
              <w:placeholder>
                <w:docPart w:val="EC163844EE674F04A6F6FD86CA7228AA"/>
              </w:placeholder>
              <w:temporary/>
              <w:showingPlcHdr/>
              <w15:appearance w15:val="hidden"/>
            </w:sdtPr>
            <w:sdtEndPr/>
            <w:sdtContent>
              <w:p w:rsidR="004D3011" w:rsidRPr="00437427" w:rsidRDefault="004D3011" w:rsidP="000F4B0D">
                <w:pPr>
                  <w:rPr>
                    <w:rFonts w:ascii="Times New Roman" w:hAnsi="Times New Roman" w:cs="Times New Roman"/>
                  </w:rPr>
                </w:pPr>
                <w:r w:rsidRPr="00437427">
                  <w:rPr>
                    <w:rFonts w:ascii="Times New Roman" w:hAnsi="Times New Roman" w:cs="Times New Roman"/>
                  </w:rPr>
                  <w:t>PHONE:</w:t>
                </w:r>
              </w:p>
            </w:sdtContent>
          </w:sdt>
          <w:p w:rsidR="004D3011" w:rsidRPr="00437427" w:rsidRDefault="00A65A7E" w:rsidP="000F4B0D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0706 530 7727</w:t>
            </w:r>
          </w:p>
          <w:p w:rsidR="004D3011" w:rsidRPr="00437427" w:rsidRDefault="004D3011" w:rsidP="000F4B0D">
            <w:pPr>
              <w:rPr>
                <w:rFonts w:ascii="Times New Roman" w:hAnsi="Times New Roman" w:cs="Times New Roman"/>
              </w:rPr>
            </w:pPr>
          </w:p>
          <w:p w:rsidR="004D3011" w:rsidRPr="00437427" w:rsidRDefault="00996B03" w:rsidP="00996B03">
            <w:pPr>
              <w:pStyle w:val="Heading3"/>
              <w:rPr>
                <w:rFonts w:ascii="Times New Roman" w:eastAsiaTheme="minorEastAsia" w:hAnsi="Times New Roman" w:cs="Times New Roman"/>
                <w:color w:val="auto"/>
                <w:szCs w:val="22"/>
              </w:rPr>
            </w:pPr>
            <w:r w:rsidRPr="00437427">
              <w:rPr>
                <w:rFonts w:ascii="Times New Roman" w:hAnsi="Times New Roman" w:cs="Times New Roman"/>
              </w:rPr>
              <w:t>email</w:t>
            </w:r>
          </w:p>
          <w:p w:rsidR="00036450" w:rsidRPr="00437427" w:rsidRDefault="00A65A7E" w:rsidP="000F4B0D">
            <w:pPr>
              <w:rPr>
                <w:rStyle w:val="Hyperlink"/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yusuf.olakunle@yahoo.com</w:t>
            </w:r>
          </w:p>
          <w:sdt>
            <w:sdtPr>
              <w:rPr>
                <w:rFonts w:ascii="Times New Roman" w:hAnsi="Times New Roman" w:cs="Times New Roman"/>
              </w:rPr>
              <w:id w:val="-1444214663"/>
              <w:placeholder>
                <w:docPart w:val="263104AFD04449298BB5CA453C31CD77"/>
              </w:placeholder>
              <w:temporary/>
              <w:showingPlcHdr/>
              <w15:appearance w15:val="hidden"/>
            </w:sdtPr>
            <w:sdtEndPr/>
            <w:sdtContent>
              <w:p w:rsidR="004D3011" w:rsidRPr="00437427" w:rsidRDefault="00CB0055" w:rsidP="000F4B0D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437427">
                  <w:rPr>
                    <w:rFonts w:ascii="Times New Roman" w:hAnsi="Times New Roman" w:cs="Times New Roman"/>
                  </w:rPr>
                  <w:t>Hobbies</w:t>
                </w:r>
              </w:p>
            </w:sdtContent>
          </w:sdt>
          <w:p w:rsidR="004D3011" w:rsidRPr="00437427" w:rsidRDefault="00A65A7E" w:rsidP="000F4B0D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Informative discussion</w:t>
            </w:r>
          </w:p>
          <w:p w:rsidR="004D3011" w:rsidRPr="00437427" w:rsidRDefault="00A65A7E" w:rsidP="000F4B0D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Reading</w:t>
            </w:r>
          </w:p>
          <w:p w:rsidR="004D3011" w:rsidRPr="00437427" w:rsidRDefault="00A65A7E" w:rsidP="000F4B0D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Gaming</w:t>
            </w:r>
          </w:p>
          <w:p w:rsidR="00D76DA6" w:rsidRPr="00437427" w:rsidRDefault="00A65A7E" w:rsidP="00A65A7E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Footballing</w:t>
            </w:r>
          </w:p>
          <w:p w:rsidR="00D76DA6" w:rsidRPr="00437427" w:rsidRDefault="00D76DA6" w:rsidP="00D76DA6">
            <w:pPr>
              <w:pStyle w:val="Heading3"/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personal data</w:t>
            </w:r>
          </w:p>
          <w:p w:rsidR="00D76DA6" w:rsidRPr="00437427" w:rsidRDefault="00D76DA6" w:rsidP="00D76DA6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Date of birth: Dec 11, 1990.</w:t>
            </w:r>
          </w:p>
          <w:p w:rsidR="00D76DA6" w:rsidRPr="00437427" w:rsidRDefault="00D76DA6" w:rsidP="00D76DA6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Sex: Male</w:t>
            </w:r>
          </w:p>
          <w:p w:rsidR="00D76DA6" w:rsidRPr="00437427" w:rsidRDefault="00D76DA6" w:rsidP="00D76DA6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Nationality: Nigerian</w:t>
            </w:r>
          </w:p>
          <w:p w:rsidR="0012784D" w:rsidRPr="00437427" w:rsidRDefault="00D76DA6" w:rsidP="00D76DA6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Marital Status: Single</w:t>
            </w:r>
          </w:p>
          <w:p w:rsidR="0012784D" w:rsidRPr="00437427" w:rsidRDefault="0012784D" w:rsidP="0012784D">
            <w:pPr>
              <w:pStyle w:val="Heading3"/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SKILLS SUMMARY</w:t>
            </w:r>
          </w:p>
          <w:p w:rsidR="0012784D" w:rsidRPr="00437427" w:rsidRDefault="0012784D" w:rsidP="00CD2827">
            <w:pPr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 xml:space="preserve">SQL | MICROSOFT </w:t>
            </w:r>
            <w:r w:rsidR="00CD2827">
              <w:rPr>
                <w:rFonts w:ascii="Times New Roman" w:hAnsi="Times New Roman" w:cs="Times New Roman"/>
              </w:rPr>
              <w:t>OFICE TOOLS</w:t>
            </w:r>
            <w:r w:rsidRPr="00437427">
              <w:rPr>
                <w:rFonts w:ascii="Times New Roman" w:hAnsi="Times New Roman" w:cs="Times New Roman"/>
              </w:rPr>
              <w:t xml:space="preserve"> | GOOGLESHEETS | PYTHON | DATABASES | POWERBI | DATA MINING | DATA VISUALIZA</w:t>
            </w:r>
            <w:r w:rsidR="00A158B0" w:rsidRPr="00437427">
              <w:rPr>
                <w:rFonts w:ascii="Times New Roman" w:hAnsi="Times New Roman" w:cs="Times New Roman"/>
              </w:rPr>
              <w:t>TION | JAVASCRIPT | ANALYTICAL</w:t>
            </w:r>
            <w:r w:rsidRPr="0043742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</w:tcPr>
          <w:p w:rsidR="001B2ABD" w:rsidRPr="00437427" w:rsidRDefault="001B2ABD" w:rsidP="000F4B0D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15F8DF75A27641ACA394AFBA33EA85A3"/>
              </w:placeholder>
              <w:temporary/>
              <w:showingPlcHdr/>
              <w15:appearance w15:val="hidden"/>
            </w:sdtPr>
            <w:sdtEndPr/>
            <w:sdtContent>
              <w:p w:rsidR="000C4B0C" w:rsidRPr="00437427" w:rsidRDefault="00E25A26" w:rsidP="000C4B0C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437427">
                  <w:rPr>
                    <w:rFonts w:ascii="Times New Roman" w:hAnsi="Times New Roman" w:cs="Times New Roman"/>
                  </w:rPr>
                  <w:t>EDUCATION</w:t>
                </w:r>
              </w:p>
            </w:sdtContent>
          </w:sdt>
          <w:p w:rsidR="000C4B0C" w:rsidRPr="00437427" w:rsidRDefault="000C4B0C" w:rsidP="003927D3">
            <w:pPr>
              <w:pStyle w:val="Heading4"/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caps/>
                <w:sz w:val="24"/>
                <w:szCs w:val="24"/>
              </w:rPr>
              <w:t>U</w:t>
            </w:r>
            <w:r w:rsidRPr="00437427">
              <w:rPr>
                <w:rFonts w:ascii="Times New Roman" w:hAnsi="Times New Roman" w:cs="Times New Roman"/>
                <w:sz w:val="24"/>
                <w:szCs w:val="24"/>
              </w:rPr>
              <w:t>niversity of Benin.</w:t>
            </w:r>
            <w:r w:rsidR="003927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815A61">
              <w:rPr>
                <w:rFonts w:ascii="Times New Roman" w:hAnsi="Times New Roman" w:cs="Times New Roman"/>
                <w:sz w:val="24"/>
              </w:rPr>
              <w:t>2019 - 2022</w:t>
            </w:r>
          </w:p>
          <w:p w:rsidR="000C4B0C" w:rsidRPr="00F410A7" w:rsidRDefault="000C4B0C" w:rsidP="000C4B0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410A7">
              <w:rPr>
                <w:rFonts w:ascii="Times New Roman" w:hAnsi="Times New Roman" w:cs="Times New Roman"/>
                <w:sz w:val="20"/>
                <w:szCs w:val="18"/>
              </w:rPr>
              <w:t>M.Eng. Electronic and Electrical Engineering</w:t>
            </w:r>
            <w:r w:rsidR="00437427" w:rsidRPr="00F410A7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  <w:p w:rsidR="000C4B0C" w:rsidRPr="00437427" w:rsidRDefault="000C4B0C" w:rsidP="000C4B0C">
            <w:pPr>
              <w:rPr>
                <w:rFonts w:ascii="Times New Roman" w:hAnsi="Times New Roman" w:cs="Times New Roman"/>
                <w:i/>
                <w:szCs w:val="18"/>
              </w:rPr>
            </w:pPr>
          </w:p>
          <w:p w:rsidR="000C4B0C" w:rsidRPr="00437427" w:rsidRDefault="000C4B0C" w:rsidP="003927D3">
            <w:pPr>
              <w:pStyle w:val="Heading4"/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caps/>
                <w:sz w:val="24"/>
                <w:szCs w:val="24"/>
              </w:rPr>
              <w:t>o</w:t>
            </w:r>
            <w:r w:rsidRPr="00437427">
              <w:rPr>
                <w:rFonts w:ascii="Times New Roman" w:hAnsi="Times New Roman" w:cs="Times New Roman"/>
                <w:sz w:val="24"/>
                <w:szCs w:val="24"/>
              </w:rPr>
              <w:t>bafemi Awolowo University</w:t>
            </w:r>
            <w:r w:rsidR="000979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37427">
              <w:rPr>
                <w:rFonts w:ascii="Times New Roman" w:hAnsi="Times New Roman" w:cs="Times New Roman"/>
                <w:sz w:val="24"/>
                <w:szCs w:val="24"/>
              </w:rPr>
              <w:t xml:space="preserve"> Ile-Ife</w:t>
            </w:r>
            <w:r w:rsidR="0009790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bookmarkStart w:id="0" w:name="_GoBack"/>
            <w:bookmarkEnd w:id="0"/>
            <w:r w:rsidR="003927D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3927D3">
              <w:rPr>
                <w:rFonts w:ascii="Times New Roman" w:hAnsi="Times New Roman" w:cs="Times New Roman"/>
                <w:sz w:val="24"/>
              </w:rPr>
              <w:t>2008 - 2014</w:t>
            </w:r>
          </w:p>
          <w:p w:rsidR="000C4B0C" w:rsidRPr="00F410A7" w:rsidRDefault="000C4B0C" w:rsidP="000C4B0C">
            <w:pPr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410A7">
              <w:rPr>
                <w:rFonts w:ascii="Times New Roman" w:hAnsi="Times New Roman" w:cs="Times New Roman"/>
                <w:sz w:val="20"/>
                <w:szCs w:val="18"/>
              </w:rPr>
              <w:t xml:space="preserve">B.Sc. Electronic and Electrical Engineering </w:t>
            </w:r>
          </w:p>
          <w:p w:rsidR="00036450" w:rsidRPr="00437427" w:rsidRDefault="00036450" w:rsidP="000F4B0D">
            <w:pPr>
              <w:rPr>
                <w:rFonts w:ascii="Times New Roman" w:hAnsi="Times New Roman" w:cs="Times New Roman"/>
              </w:rPr>
            </w:pPr>
          </w:p>
          <w:p w:rsidR="00036450" w:rsidRPr="003927D3" w:rsidRDefault="00420393" w:rsidP="003927D3">
            <w:pPr>
              <w:pStyle w:val="Heading4"/>
              <w:rPr>
                <w:rFonts w:ascii="Times New Roman" w:hAnsi="Times New Roman" w:cs="Times New Roman"/>
                <w:sz w:val="24"/>
              </w:rPr>
            </w:pPr>
            <w:r w:rsidRPr="00437427">
              <w:rPr>
                <w:rFonts w:ascii="Times New Roman" w:hAnsi="Times New Roman" w:cs="Times New Roman"/>
                <w:sz w:val="24"/>
                <w:szCs w:val="24"/>
              </w:rPr>
              <w:t>Saint Joseph’s College Ondo, Ondo State.</w:t>
            </w:r>
            <w:r w:rsidR="003927D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3927D3">
              <w:rPr>
                <w:rFonts w:ascii="Times New Roman" w:hAnsi="Times New Roman" w:cs="Times New Roman"/>
                <w:sz w:val="24"/>
              </w:rPr>
              <w:t>2000</w:t>
            </w:r>
            <w:r w:rsidR="00036450" w:rsidRPr="003927D3">
              <w:rPr>
                <w:rFonts w:ascii="Times New Roman" w:hAnsi="Times New Roman" w:cs="Times New Roman"/>
                <w:sz w:val="24"/>
              </w:rPr>
              <w:t xml:space="preserve"> - </w:t>
            </w:r>
            <w:r w:rsidRPr="003927D3">
              <w:rPr>
                <w:rFonts w:ascii="Times New Roman" w:hAnsi="Times New Roman" w:cs="Times New Roman"/>
                <w:sz w:val="24"/>
              </w:rPr>
              <w:t>2006</w:t>
            </w:r>
          </w:p>
          <w:p w:rsidR="00036450" w:rsidRPr="00F410A7" w:rsidRDefault="00420393" w:rsidP="000F4B0D">
            <w:pPr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Senior School Leaving Certificate</w:t>
            </w:r>
          </w:p>
          <w:p w:rsidR="00577230" w:rsidRPr="00437427" w:rsidRDefault="00577230" w:rsidP="00577230">
            <w:pPr>
              <w:pStyle w:val="Heading2"/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</w:rPr>
              <w:t>CERTIFACTIONS</w:t>
            </w:r>
          </w:p>
          <w:p w:rsidR="00DA662F" w:rsidRPr="00437427" w:rsidRDefault="00DA662F" w:rsidP="00F410A7">
            <w:pPr>
              <w:pStyle w:val="Heading4"/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sz w:val="24"/>
                <w:szCs w:val="24"/>
              </w:rPr>
              <w:t>Google Data Analytics Professional Certificate</w:t>
            </w:r>
            <w:r w:rsidR="00F410A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410A7">
              <w:rPr>
                <w:rFonts w:ascii="Times New Roman" w:hAnsi="Times New Roman" w:cs="Times New Roman"/>
                <w:sz w:val="24"/>
              </w:rPr>
              <w:t>Jan 2022</w:t>
            </w:r>
          </w:p>
          <w:p w:rsidR="00DA662F" w:rsidRPr="00F410A7" w:rsidRDefault="00DA662F" w:rsidP="003927D3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410A7">
              <w:rPr>
                <w:rFonts w:ascii="Times New Roman" w:hAnsi="Times New Roman" w:cs="Times New Roman"/>
                <w:sz w:val="20"/>
                <w:szCs w:val="18"/>
              </w:rPr>
              <w:t>GOOGLE (Coursera)</w:t>
            </w:r>
          </w:p>
          <w:p w:rsidR="003927D3" w:rsidRPr="003927D3" w:rsidRDefault="003927D3" w:rsidP="003927D3">
            <w:pPr>
              <w:rPr>
                <w:rFonts w:ascii="Times New Roman" w:hAnsi="Times New Roman" w:cs="Times New Roman"/>
                <w:szCs w:val="18"/>
              </w:rPr>
            </w:pPr>
          </w:p>
          <w:p w:rsidR="00577230" w:rsidRPr="00437427" w:rsidRDefault="00577230" w:rsidP="00F410A7">
            <w:pPr>
              <w:pStyle w:val="Heading4"/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sz w:val="24"/>
                <w:szCs w:val="24"/>
              </w:rPr>
              <w:t>Data Analytics Essentials</w:t>
            </w:r>
            <w:r w:rsidR="00F410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 w:rsidRPr="00F410A7">
              <w:rPr>
                <w:rFonts w:ascii="Times New Roman" w:hAnsi="Times New Roman" w:cs="Times New Roman"/>
                <w:sz w:val="24"/>
              </w:rPr>
              <w:t>Nov 2021</w:t>
            </w:r>
          </w:p>
          <w:p w:rsidR="00577230" w:rsidRPr="00F410A7" w:rsidRDefault="00577230" w:rsidP="0057723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410A7">
              <w:rPr>
                <w:rFonts w:ascii="Times New Roman" w:hAnsi="Times New Roman" w:cs="Times New Roman"/>
                <w:sz w:val="20"/>
                <w:szCs w:val="18"/>
              </w:rPr>
              <w:t>IBM (Coursera)</w:t>
            </w:r>
          </w:p>
          <w:p w:rsidR="00577230" w:rsidRPr="00437427" w:rsidRDefault="00577230" w:rsidP="00577230">
            <w:pPr>
              <w:rPr>
                <w:rFonts w:ascii="Times New Roman" w:hAnsi="Times New Roman" w:cs="Times New Roman"/>
                <w:szCs w:val="18"/>
              </w:rPr>
            </w:pPr>
          </w:p>
          <w:p w:rsidR="00577230" w:rsidRPr="00F410A7" w:rsidRDefault="00577230" w:rsidP="00F410A7">
            <w:pPr>
              <w:pStyle w:val="Heading4"/>
              <w:rPr>
                <w:rFonts w:ascii="Times New Roman" w:hAnsi="Times New Roman" w:cs="Times New Roman"/>
                <w:sz w:val="24"/>
              </w:rPr>
            </w:pPr>
            <w:r w:rsidRPr="00437427">
              <w:rPr>
                <w:rFonts w:ascii="Times New Roman" w:hAnsi="Times New Roman" w:cs="Times New Roman"/>
                <w:sz w:val="24"/>
                <w:szCs w:val="24"/>
              </w:rPr>
              <w:t>Security and Privacy for Big Data</w:t>
            </w:r>
            <w:r w:rsidR="00F410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F410A7">
              <w:rPr>
                <w:rFonts w:ascii="Times New Roman" w:hAnsi="Times New Roman" w:cs="Times New Roman"/>
                <w:sz w:val="24"/>
              </w:rPr>
              <w:t>Nov 2021</w:t>
            </w:r>
          </w:p>
          <w:p w:rsidR="00577230" w:rsidRPr="00F410A7" w:rsidRDefault="00577230" w:rsidP="0057723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410A7">
              <w:rPr>
                <w:rFonts w:ascii="Times New Roman" w:hAnsi="Times New Roman" w:cs="Times New Roman"/>
                <w:sz w:val="20"/>
                <w:szCs w:val="18"/>
              </w:rPr>
              <w:t>EIT Digital (Coursera)</w:t>
            </w:r>
          </w:p>
          <w:p w:rsidR="00577230" w:rsidRPr="00437427" w:rsidRDefault="00577230" w:rsidP="00577230">
            <w:pPr>
              <w:rPr>
                <w:rFonts w:ascii="Times New Roman" w:hAnsi="Times New Roman" w:cs="Times New Roman"/>
                <w:i/>
                <w:szCs w:val="18"/>
              </w:rPr>
            </w:pPr>
          </w:p>
          <w:p w:rsidR="00577230" w:rsidRPr="00F410A7" w:rsidRDefault="00577230" w:rsidP="00F410A7">
            <w:pPr>
              <w:pStyle w:val="Heading4"/>
              <w:rPr>
                <w:rFonts w:ascii="Times New Roman" w:hAnsi="Times New Roman" w:cs="Times New Roman"/>
                <w:caps/>
              </w:rPr>
            </w:pPr>
            <w:r w:rsidRPr="00437427">
              <w:rPr>
                <w:rFonts w:ascii="Times New Roman" w:hAnsi="Times New Roman" w:cs="Times New Roman"/>
                <w:sz w:val="24"/>
                <w:szCs w:val="24"/>
              </w:rPr>
              <w:t>Data science in real life</w:t>
            </w:r>
            <w:r w:rsidR="00F410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</w:t>
            </w:r>
            <w:r w:rsidR="00F410A7">
              <w:rPr>
                <w:rFonts w:ascii="Times New Roman" w:hAnsi="Times New Roman" w:cs="Times New Roman"/>
                <w:sz w:val="24"/>
              </w:rPr>
              <w:t>Nov 2018</w:t>
            </w:r>
          </w:p>
          <w:p w:rsidR="00577230" w:rsidRPr="00F410A7" w:rsidRDefault="00577230" w:rsidP="0057723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410A7">
              <w:rPr>
                <w:rFonts w:ascii="Times New Roman" w:hAnsi="Times New Roman" w:cs="Times New Roman"/>
                <w:sz w:val="20"/>
                <w:szCs w:val="18"/>
              </w:rPr>
              <w:t>John Hopkins University (Coursera)</w:t>
            </w:r>
          </w:p>
          <w:p w:rsidR="00577230" w:rsidRPr="00437427" w:rsidRDefault="00577230" w:rsidP="00577230">
            <w:pPr>
              <w:rPr>
                <w:rFonts w:ascii="Times New Roman" w:hAnsi="Times New Roman" w:cs="Times New Roman"/>
              </w:rPr>
            </w:pPr>
          </w:p>
          <w:p w:rsidR="00577230" w:rsidRPr="00F410A7" w:rsidRDefault="00577230" w:rsidP="00F410A7">
            <w:pPr>
              <w:pStyle w:val="Heading4"/>
              <w:rPr>
                <w:rFonts w:ascii="Times New Roman" w:hAnsi="Times New Roman" w:cs="Times New Roman"/>
              </w:rPr>
            </w:pPr>
            <w:r w:rsidRPr="00437427">
              <w:rPr>
                <w:rFonts w:ascii="Times New Roman" w:hAnsi="Times New Roman" w:cs="Times New Roman"/>
                <w:sz w:val="24"/>
                <w:szCs w:val="24"/>
              </w:rPr>
              <w:t xml:space="preserve">Cisco Certified Network Associate </w:t>
            </w:r>
            <w:r w:rsidR="00F410A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FD0DAD" w:rsidRPr="00F410A7">
              <w:rPr>
                <w:rFonts w:ascii="Times New Roman" w:hAnsi="Times New Roman" w:cs="Times New Roman"/>
                <w:sz w:val="24"/>
              </w:rPr>
              <w:t>Sept 2014</w:t>
            </w:r>
          </w:p>
          <w:p w:rsidR="00761388" w:rsidRPr="00F410A7" w:rsidRDefault="00FD0DAD" w:rsidP="00A158B0">
            <w:pPr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Cisco</w:t>
            </w:r>
          </w:p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A7652F63EF624A2AA2DFE26392A7E5BE"/>
              </w:placeholder>
              <w:temporary/>
              <w:showingPlcHdr/>
              <w15:appearance w15:val="hidden"/>
            </w:sdtPr>
            <w:sdtEndPr/>
            <w:sdtContent>
              <w:p w:rsidR="001F5621" w:rsidRPr="00437427" w:rsidRDefault="00036450" w:rsidP="00437427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437427">
                  <w:rPr>
                    <w:rFonts w:ascii="Times New Roman" w:hAnsi="Times New Roman" w:cs="Times New Roman"/>
                    <w:sz w:val="24"/>
                  </w:rPr>
                  <w:t>WORK EXPERIENCE</w:t>
                </w:r>
              </w:p>
            </w:sdtContent>
          </w:sdt>
          <w:p w:rsidR="00036450" w:rsidRPr="00F410A7" w:rsidRDefault="003A0C33" w:rsidP="000F4B0D">
            <w:pPr>
              <w:pStyle w:val="Heading4"/>
              <w:rPr>
                <w:rFonts w:ascii="Times New Roman" w:hAnsi="Times New Roman" w:cs="Times New Roman"/>
                <w:bCs/>
                <w:i/>
                <w:szCs w:val="16"/>
              </w:rPr>
            </w:pPr>
            <w:r w:rsidRPr="00F410A7">
              <w:rPr>
                <w:rFonts w:ascii="Times New Roman" w:hAnsi="Times New Roman" w:cs="Times New Roman"/>
                <w:i/>
                <w:szCs w:val="16"/>
              </w:rPr>
              <w:t>Data Analyst</w:t>
            </w:r>
          </w:p>
          <w:p w:rsidR="001F5621" w:rsidRPr="00F410A7" w:rsidRDefault="00475157" w:rsidP="00594D4C">
            <w:pPr>
              <w:pStyle w:val="Date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2018</w:t>
            </w:r>
            <w:r w:rsidR="00036450" w:rsidRPr="00F410A7">
              <w:rPr>
                <w:rFonts w:ascii="Times New Roman" w:hAnsi="Times New Roman" w:cs="Times New Roman"/>
                <w:sz w:val="20"/>
              </w:rPr>
              <w:t>–</w:t>
            </w:r>
            <w:r w:rsidRPr="00F410A7">
              <w:rPr>
                <w:rFonts w:ascii="Times New Roman" w:hAnsi="Times New Roman" w:cs="Times New Roman"/>
                <w:sz w:val="20"/>
              </w:rPr>
              <w:t xml:space="preserve"> till date</w:t>
            </w:r>
          </w:p>
          <w:p w:rsidR="004D3011" w:rsidRPr="00F410A7" w:rsidRDefault="003A0C33" w:rsidP="000F4B0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Using automated tools such as Microsoft SQL, Python, R, t extract data from primary and secondary sources</w:t>
            </w:r>
          </w:p>
          <w:p w:rsidR="003A0C33" w:rsidRPr="00F410A7" w:rsidRDefault="003A0C33" w:rsidP="000F4B0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Creating and maintaining databases</w:t>
            </w:r>
          </w:p>
          <w:p w:rsidR="003A0C33" w:rsidRPr="00F410A7" w:rsidRDefault="003A0C33" w:rsidP="000F4B0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Performing analysis to assess the quality and meaning of data</w:t>
            </w:r>
          </w:p>
          <w:p w:rsidR="003A0C33" w:rsidRPr="00F410A7" w:rsidRDefault="003A0C33" w:rsidP="000F4B0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Analyzing local, national and global trends that impact an organization and/or the industry</w:t>
            </w:r>
          </w:p>
          <w:p w:rsidR="003A0C33" w:rsidRPr="00F410A7" w:rsidRDefault="003A0C33" w:rsidP="003A0C33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lastRenderedPageBreak/>
              <w:t>Using Tableau and PowerBI to create compelling reports and visualizations</w:t>
            </w:r>
          </w:p>
          <w:p w:rsidR="00853E88" w:rsidRPr="00437427" w:rsidRDefault="00853E88" w:rsidP="00F410A7">
            <w:pPr>
              <w:pStyle w:val="ListParagraph"/>
              <w:spacing w:before="240"/>
              <w:rPr>
                <w:rFonts w:ascii="Times New Roman" w:hAnsi="Times New Roman" w:cs="Times New Roman"/>
              </w:rPr>
            </w:pPr>
          </w:p>
          <w:p w:rsidR="003A0C33" w:rsidRPr="00F410A7" w:rsidRDefault="003A0C33" w:rsidP="003A0C33">
            <w:pPr>
              <w:pStyle w:val="Heading4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BEDC ELECTRICITY PLC</w:t>
            </w:r>
          </w:p>
          <w:p w:rsidR="003A0C33" w:rsidRPr="00F410A7" w:rsidRDefault="003A0C33" w:rsidP="003A0C33">
            <w:pPr>
              <w:pStyle w:val="Heading4"/>
              <w:rPr>
                <w:rFonts w:ascii="Times New Roman" w:hAnsi="Times New Roman" w:cs="Times New Roman"/>
                <w:bCs/>
                <w:i/>
                <w:szCs w:val="16"/>
              </w:rPr>
            </w:pPr>
            <w:r w:rsidRPr="00F410A7">
              <w:rPr>
                <w:rFonts w:ascii="Times New Roman" w:hAnsi="Times New Roman" w:cs="Times New Roman"/>
                <w:i/>
                <w:szCs w:val="16"/>
              </w:rPr>
              <w:t>[Data Analyst | Metering Supervisor]</w:t>
            </w:r>
          </w:p>
          <w:p w:rsidR="003A0C33" w:rsidRPr="00F410A7" w:rsidRDefault="003A0C33" w:rsidP="003A0C33">
            <w:pPr>
              <w:pStyle w:val="Date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2018– till date</w:t>
            </w:r>
          </w:p>
          <w:p w:rsidR="003A0C33" w:rsidRPr="00F410A7" w:rsidRDefault="004168C1" w:rsidP="003A0C33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Utilize</w:t>
            </w:r>
            <w:r w:rsidR="003A0C33" w:rsidRPr="00F410A7">
              <w:rPr>
                <w:rFonts w:ascii="Times New Roman" w:hAnsi="Times New Roman" w:cs="Times New Roman"/>
                <w:sz w:val="20"/>
              </w:rPr>
              <w:t xml:space="preserve"> Microsoft excel for data cleansing, processing, inspection, transformation to gain insights</w:t>
            </w:r>
          </w:p>
          <w:p w:rsidR="003A0C33" w:rsidRPr="00F410A7" w:rsidRDefault="003A0C33" w:rsidP="003A0C33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Comprehensive daily and weekly reports on tasks</w:t>
            </w:r>
          </w:p>
          <w:p w:rsidR="003A0C33" w:rsidRPr="00F410A7" w:rsidRDefault="003A0C33" w:rsidP="003A0C33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Assessment of metering needs</w:t>
            </w:r>
          </w:p>
          <w:p w:rsidR="003A0C33" w:rsidRPr="00F410A7" w:rsidRDefault="003A0C33" w:rsidP="003A0C33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Inventory monitoring of all meters at the central store</w:t>
            </w:r>
          </w:p>
          <w:p w:rsidR="003A0C33" w:rsidRPr="00F410A7" w:rsidRDefault="003A0C33" w:rsidP="003A0C33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 xml:space="preserve">Provision of insights to aid management decisions in deployment of meters </w:t>
            </w:r>
          </w:p>
          <w:p w:rsidR="003A0C33" w:rsidRPr="00F410A7" w:rsidRDefault="003A0C33" w:rsidP="003A0C33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Worked closely with the company to identify customer needs and demands</w:t>
            </w:r>
          </w:p>
          <w:p w:rsidR="003A0C33" w:rsidRPr="00F410A7" w:rsidRDefault="003A0C33" w:rsidP="003A0C33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Constantly working towards achieving simpler and more effective ways to provide metering solutions</w:t>
            </w:r>
          </w:p>
          <w:p w:rsidR="003A0C33" w:rsidRPr="00F410A7" w:rsidRDefault="003A0C33" w:rsidP="003A0C33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 xml:space="preserve">Certification of proper installations of meters in compliance with standards </w:t>
            </w:r>
          </w:p>
          <w:p w:rsidR="00A8067A" w:rsidRPr="00F410A7" w:rsidRDefault="00A8067A" w:rsidP="000F4B0D">
            <w:pPr>
              <w:rPr>
                <w:rFonts w:ascii="Times New Roman" w:hAnsi="Times New Roman" w:cs="Times New Roman"/>
                <w:sz w:val="20"/>
              </w:rPr>
            </w:pPr>
          </w:p>
          <w:p w:rsidR="004F2765" w:rsidRPr="00F410A7" w:rsidRDefault="004F2765" w:rsidP="000F4B0D">
            <w:pPr>
              <w:pStyle w:val="Heading4"/>
              <w:rPr>
                <w:rFonts w:ascii="Times New Roman" w:hAnsi="Times New Roman" w:cs="Times New Roman"/>
                <w:bCs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BEDC ELECTRICITY PLC [</w:t>
            </w:r>
            <w:r w:rsidR="00CD2D1E" w:rsidRPr="00F410A7">
              <w:rPr>
                <w:rFonts w:ascii="Times New Roman" w:hAnsi="Times New Roman" w:cs="Times New Roman"/>
                <w:sz w:val="20"/>
              </w:rPr>
              <w:t>Graduate Trainee</w:t>
            </w:r>
            <w:r w:rsidRPr="00F410A7">
              <w:rPr>
                <w:rFonts w:ascii="Times New Roman" w:hAnsi="Times New Roman" w:cs="Times New Roman"/>
                <w:sz w:val="20"/>
              </w:rPr>
              <w:t>]</w:t>
            </w:r>
          </w:p>
          <w:p w:rsidR="004F2765" w:rsidRPr="00F410A7" w:rsidRDefault="004F2765" w:rsidP="000F4B0D">
            <w:pPr>
              <w:pStyle w:val="Date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2017– 2018</w:t>
            </w:r>
          </w:p>
          <w:p w:rsidR="004F2765" w:rsidRPr="00F410A7" w:rsidRDefault="004F2765" w:rsidP="00594D4C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Corporate performance monitoring and analysis</w:t>
            </w:r>
          </w:p>
          <w:p w:rsidR="004F2765" w:rsidRPr="00F410A7" w:rsidRDefault="004F2765" w:rsidP="00594D4C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Customer service</w:t>
            </w:r>
          </w:p>
          <w:p w:rsidR="004F2765" w:rsidRPr="00F410A7" w:rsidRDefault="004F2765" w:rsidP="00594D4C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Basic accounts and treasury</w:t>
            </w:r>
          </w:p>
          <w:p w:rsidR="004F2765" w:rsidRPr="00F410A7" w:rsidRDefault="004F2765" w:rsidP="00594D4C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Revenue collection for service units</w:t>
            </w:r>
          </w:p>
          <w:p w:rsidR="004F2765" w:rsidRPr="00F410A7" w:rsidRDefault="006A4FC1" w:rsidP="00594D4C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 xml:space="preserve">Procurement of </w:t>
            </w:r>
            <w:r w:rsidR="004F2765" w:rsidRPr="00F410A7">
              <w:rPr>
                <w:rFonts w:ascii="Times New Roman" w:hAnsi="Times New Roman" w:cs="Times New Roman"/>
                <w:sz w:val="20"/>
              </w:rPr>
              <w:t>mesh, gravel, CT transformers for distribution substations</w:t>
            </w:r>
          </w:p>
          <w:p w:rsidR="004F2765" w:rsidRPr="00F410A7" w:rsidRDefault="004F2765" w:rsidP="00594D4C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Enumeration of customers</w:t>
            </w:r>
          </w:p>
          <w:p w:rsidR="004D3011" w:rsidRPr="00F410A7" w:rsidRDefault="004F2765" w:rsidP="00594D4C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Supervision of meter installations</w:t>
            </w:r>
            <w:r w:rsidR="00036450" w:rsidRPr="00F410A7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4D3011" w:rsidRPr="00F410A7" w:rsidRDefault="004D3011" w:rsidP="000F4B0D">
            <w:pPr>
              <w:rPr>
                <w:rFonts w:ascii="Times New Roman" w:hAnsi="Times New Roman" w:cs="Times New Roman"/>
                <w:sz w:val="20"/>
              </w:rPr>
            </w:pPr>
          </w:p>
          <w:p w:rsidR="004F2765" w:rsidRPr="00F410A7" w:rsidRDefault="004F2765" w:rsidP="000F4B0D">
            <w:pPr>
              <w:pStyle w:val="Heading4"/>
              <w:rPr>
                <w:rFonts w:ascii="Times New Roman" w:hAnsi="Times New Roman" w:cs="Times New Roman"/>
                <w:bCs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HUAWEI TELECOMS [</w:t>
            </w:r>
            <w:r w:rsidR="00D032C9" w:rsidRPr="00F410A7">
              <w:rPr>
                <w:rFonts w:ascii="Times New Roman" w:hAnsi="Times New Roman" w:cs="Times New Roman"/>
                <w:sz w:val="20"/>
              </w:rPr>
              <w:t xml:space="preserve">Optical </w:t>
            </w:r>
            <w:r w:rsidRPr="00F410A7">
              <w:rPr>
                <w:rFonts w:ascii="Times New Roman" w:hAnsi="Times New Roman" w:cs="Times New Roman"/>
                <w:sz w:val="20"/>
              </w:rPr>
              <w:t xml:space="preserve">Network </w:t>
            </w:r>
            <w:r w:rsidR="00D032C9" w:rsidRPr="00F410A7">
              <w:rPr>
                <w:rFonts w:ascii="Times New Roman" w:hAnsi="Times New Roman" w:cs="Times New Roman"/>
                <w:sz w:val="20"/>
              </w:rPr>
              <w:t xml:space="preserve">Delivery </w:t>
            </w:r>
            <w:r w:rsidRPr="00F410A7">
              <w:rPr>
                <w:rFonts w:ascii="Times New Roman" w:hAnsi="Times New Roman" w:cs="Times New Roman"/>
                <w:sz w:val="20"/>
              </w:rPr>
              <w:t>Engineer]</w:t>
            </w:r>
          </w:p>
          <w:p w:rsidR="004F2765" w:rsidRPr="00F410A7" w:rsidRDefault="004F2765" w:rsidP="000F4B0D">
            <w:pPr>
              <w:pStyle w:val="Date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2016–2017</w:t>
            </w:r>
          </w:p>
          <w:p w:rsidR="004F2765" w:rsidRPr="00F410A7" w:rsidRDefault="004F2765" w:rsidP="00594D4C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Optimization of digital network of MTN</w:t>
            </w:r>
          </w:p>
          <w:p w:rsidR="004F2765" w:rsidRPr="00F410A7" w:rsidRDefault="004F2765" w:rsidP="00594D4C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Network quality and performance investigations</w:t>
            </w:r>
          </w:p>
          <w:p w:rsidR="004F2765" w:rsidRPr="00F410A7" w:rsidRDefault="004F2765" w:rsidP="00594D4C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Connectivity tests between Metro sites</w:t>
            </w:r>
          </w:p>
          <w:p w:rsidR="004F2765" w:rsidRPr="00F410A7" w:rsidRDefault="004F2765" w:rsidP="00594D4C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Installation and configuration of network optimization equipment</w:t>
            </w:r>
          </w:p>
          <w:p w:rsidR="004D3011" w:rsidRPr="00F410A7" w:rsidRDefault="004F2765" w:rsidP="00594D4C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Integration of network services</w:t>
            </w:r>
            <w:r w:rsidR="00036450" w:rsidRPr="00F410A7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4D3011" w:rsidRPr="00F410A7" w:rsidRDefault="004D3011" w:rsidP="000F4B0D">
            <w:pPr>
              <w:rPr>
                <w:rFonts w:ascii="Times New Roman" w:hAnsi="Times New Roman" w:cs="Times New Roman"/>
                <w:sz w:val="20"/>
              </w:rPr>
            </w:pPr>
          </w:p>
          <w:p w:rsidR="00B2002B" w:rsidRPr="00F410A7" w:rsidRDefault="00B2002B" w:rsidP="00B2002B">
            <w:pPr>
              <w:pStyle w:val="Heading4"/>
              <w:rPr>
                <w:rFonts w:ascii="Times New Roman" w:hAnsi="Times New Roman" w:cs="Times New Roman"/>
                <w:bCs/>
                <w:sz w:val="22"/>
              </w:rPr>
            </w:pPr>
            <w:r w:rsidRPr="00F410A7">
              <w:rPr>
                <w:rFonts w:ascii="Times New Roman" w:hAnsi="Times New Roman" w:cs="Times New Roman"/>
                <w:sz w:val="22"/>
              </w:rPr>
              <w:t>SKILLS</w:t>
            </w:r>
          </w:p>
          <w:p w:rsidR="00B2002B" w:rsidRPr="00F410A7" w:rsidRDefault="00B2002B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Highly proficient in MS Office suite (Microsoft word, Excel, PowerPoint, Access)</w:t>
            </w:r>
          </w:p>
          <w:p w:rsidR="00DA662F" w:rsidRPr="00F410A7" w:rsidRDefault="00DA662F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PowerBI, Tableau, Excel, Googlesheets</w:t>
            </w:r>
          </w:p>
          <w:p w:rsidR="00A8067A" w:rsidRPr="00F410A7" w:rsidRDefault="00A8067A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Strong knowledge of programming languages (</w:t>
            </w:r>
            <w:r w:rsidR="00DA662F" w:rsidRPr="00F410A7">
              <w:rPr>
                <w:rFonts w:ascii="Times New Roman" w:hAnsi="Times New Roman" w:cs="Times New Roman"/>
                <w:sz w:val="20"/>
              </w:rPr>
              <w:t xml:space="preserve">R, </w:t>
            </w:r>
            <w:r w:rsidRPr="00F410A7">
              <w:rPr>
                <w:rFonts w:ascii="Times New Roman" w:hAnsi="Times New Roman" w:cs="Times New Roman"/>
                <w:sz w:val="20"/>
              </w:rPr>
              <w:t xml:space="preserve">Python, </w:t>
            </w:r>
            <w:r w:rsidR="00594D4C" w:rsidRPr="00F410A7">
              <w:rPr>
                <w:rFonts w:ascii="Times New Roman" w:hAnsi="Times New Roman" w:cs="Times New Roman"/>
                <w:sz w:val="20"/>
              </w:rPr>
              <w:t>JavaScript</w:t>
            </w:r>
            <w:r w:rsidRPr="00F410A7">
              <w:rPr>
                <w:rFonts w:ascii="Times New Roman" w:hAnsi="Times New Roman" w:cs="Times New Roman"/>
                <w:sz w:val="20"/>
              </w:rPr>
              <w:t>, PHP)</w:t>
            </w:r>
          </w:p>
          <w:p w:rsidR="00A8067A" w:rsidRPr="00F410A7" w:rsidRDefault="00A8067A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Strong analytical skills</w:t>
            </w:r>
          </w:p>
          <w:p w:rsidR="00CA22B8" w:rsidRPr="00F410A7" w:rsidRDefault="00CA22B8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Excellent report writing skills</w:t>
            </w:r>
          </w:p>
          <w:p w:rsidR="00B2002B" w:rsidRPr="00F410A7" w:rsidRDefault="00B2002B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Proficiency in SQL and Google suite</w:t>
            </w:r>
          </w:p>
          <w:p w:rsidR="00B2002B" w:rsidRPr="00F410A7" w:rsidRDefault="00B2002B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Ability to work without supervision</w:t>
            </w:r>
          </w:p>
          <w:p w:rsidR="00B2002B" w:rsidRPr="00F410A7" w:rsidRDefault="00B2002B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Ability to prioritize tasks under pressure</w:t>
            </w:r>
          </w:p>
          <w:p w:rsidR="00B2002B" w:rsidRPr="00F410A7" w:rsidRDefault="00B2002B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Ability to deliver jobs within deadlines and targets</w:t>
            </w:r>
          </w:p>
          <w:p w:rsidR="00B2002B" w:rsidRPr="00F410A7" w:rsidRDefault="00B2002B" w:rsidP="00594D4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sz w:val="20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Excellent verbal skills as well as strong communication and presentation skills</w:t>
            </w:r>
          </w:p>
          <w:p w:rsidR="00036450" w:rsidRPr="00437427" w:rsidRDefault="00B2002B" w:rsidP="00DA662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</w:rPr>
            </w:pPr>
            <w:r w:rsidRPr="00F410A7">
              <w:rPr>
                <w:rFonts w:ascii="Times New Roman" w:hAnsi="Times New Roman" w:cs="Times New Roman"/>
                <w:sz w:val="20"/>
              </w:rPr>
              <w:t>Excellent analytical, numerical and</w:t>
            </w:r>
            <w:r w:rsidR="008868DA">
              <w:rPr>
                <w:rFonts w:ascii="Times New Roman" w:hAnsi="Times New Roman" w:cs="Times New Roman"/>
                <w:sz w:val="20"/>
              </w:rPr>
              <w:t xml:space="preserve"> problem-solving skills</w:t>
            </w:r>
          </w:p>
        </w:tc>
      </w:tr>
    </w:tbl>
    <w:p w:rsidR="0043117B" w:rsidRPr="00437427" w:rsidRDefault="004D2024" w:rsidP="00DA662F">
      <w:pPr>
        <w:tabs>
          <w:tab w:val="left" w:pos="990"/>
        </w:tabs>
        <w:rPr>
          <w:rFonts w:ascii="Times New Roman" w:hAnsi="Times New Roman" w:cs="Times New Roman"/>
        </w:rPr>
      </w:pPr>
    </w:p>
    <w:sectPr w:rsidR="0043117B" w:rsidRPr="00437427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024" w:rsidRDefault="004D2024" w:rsidP="000C45FF">
      <w:r>
        <w:separator/>
      </w:r>
    </w:p>
  </w:endnote>
  <w:endnote w:type="continuationSeparator" w:id="0">
    <w:p w:rsidR="004D2024" w:rsidRDefault="004D202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024" w:rsidRDefault="004D2024" w:rsidP="000C45FF">
      <w:r>
        <w:separator/>
      </w:r>
    </w:p>
  </w:footnote>
  <w:footnote w:type="continuationSeparator" w:id="0">
    <w:p w:rsidR="004D2024" w:rsidRDefault="004D202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065E"/>
    <w:multiLevelType w:val="hybridMultilevel"/>
    <w:tmpl w:val="03C052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5A32"/>
    <w:multiLevelType w:val="hybridMultilevel"/>
    <w:tmpl w:val="09BE2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B0520"/>
    <w:multiLevelType w:val="hybridMultilevel"/>
    <w:tmpl w:val="A9944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967CC"/>
    <w:multiLevelType w:val="hybridMultilevel"/>
    <w:tmpl w:val="76063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93"/>
    <w:rsid w:val="00036450"/>
    <w:rsid w:val="00060814"/>
    <w:rsid w:val="00082EAA"/>
    <w:rsid w:val="00094499"/>
    <w:rsid w:val="00097909"/>
    <w:rsid w:val="000C45FF"/>
    <w:rsid w:val="000C4B0C"/>
    <w:rsid w:val="000E3FD1"/>
    <w:rsid w:val="000F4B0D"/>
    <w:rsid w:val="00112054"/>
    <w:rsid w:val="0012784D"/>
    <w:rsid w:val="001525E1"/>
    <w:rsid w:val="00180329"/>
    <w:rsid w:val="0019001F"/>
    <w:rsid w:val="001A74A5"/>
    <w:rsid w:val="001B2ABD"/>
    <w:rsid w:val="001E0391"/>
    <w:rsid w:val="001E1759"/>
    <w:rsid w:val="001F1ECC"/>
    <w:rsid w:val="001F5621"/>
    <w:rsid w:val="002400EB"/>
    <w:rsid w:val="00256CF7"/>
    <w:rsid w:val="00281FD5"/>
    <w:rsid w:val="002C15D2"/>
    <w:rsid w:val="0030481B"/>
    <w:rsid w:val="003156FC"/>
    <w:rsid w:val="003254B5"/>
    <w:rsid w:val="0037121F"/>
    <w:rsid w:val="003927D3"/>
    <w:rsid w:val="003A0C33"/>
    <w:rsid w:val="003A6B7D"/>
    <w:rsid w:val="003B06CA"/>
    <w:rsid w:val="004071FC"/>
    <w:rsid w:val="004168C1"/>
    <w:rsid w:val="00420393"/>
    <w:rsid w:val="00437427"/>
    <w:rsid w:val="00445947"/>
    <w:rsid w:val="00475157"/>
    <w:rsid w:val="004813B3"/>
    <w:rsid w:val="004961B0"/>
    <w:rsid w:val="00496591"/>
    <w:rsid w:val="004C63E4"/>
    <w:rsid w:val="004D2024"/>
    <w:rsid w:val="004D3011"/>
    <w:rsid w:val="004F2765"/>
    <w:rsid w:val="005262AC"/>
    <w:rsid w:val="00577230"/>
    <w:rsid w:val="00594D4C"/>
    <w:rsid w:val="005C611B"/>
    <w:rsid w:val="005E39D5"/>
    <w:rsid w:val="00600670"/>
    <w:rsid w:val="0060359E"/>
    <w:rsid w:val="0062123A"/>
    <w:rsid w:val="00646E75"/>
    <w:rsid w:val="006771D0"/>
    <w:rsid w:val="006A4FC1"/>
    <w:rsid w:val="00715FCB"/>
    <w:rsid w:val="00743101"/>
    <w:rsid w:val="00761388"/>
    <w:rsid w:val="007775E1"/>
    <w:rsid w:val="007867A0"/>
    <w:rsid w:val="007927F5"/>
    <w:rsid w:val="00802CA0"/>
    <w:rsid w:val="008037EA"/>
    <w:rsid w:val="00815A61"/>
    <w:rsid w:val="008518E4"/>
    <w:rsid w:val="00853E88"/>
    <w:rsid w:val="008659A1"/>
    <w:rsid w:val="00875399"/>
    <w:rsid w:val="008868DA"/>
    <w:rsid w:val="009260CD"/>
    <w:rsid w:val="00934C0B"/>
    <w:rsid w:val="009459BB"/>
    <w:rsid w:val="00952C25"/>
    <w:rsid w:val="00965518"/>
    <w:rsid w:val="00996B03"/>
    <w:rsid w:val="009B2D15"/>
    <w:rsid w:val="00A158B0"/>
    <w:rsid w:val="00A2118D"/>
    <w:rsid w:val="00A65A7E"/>
    <w:rsid w:val="00A8067A"/>
    <w:rsid w:val="00AB551B"/>
    <w:rsid w:val="00AC1BF4"/>
    <w:rsid w:val="00AC6E13"/>
    <w:rsid w:val="00AD76E2"/>
    <w:rsid w:val="00AF67A7"/>
    <w:rsid w:val="00B2002B"/>
    <w:rsid w:val="00B20152"/>
    <w:rsid w:val="00B359E4"/>
    <w:rsid w:val="00B57D98"/>
    <w:rsid w:val="00B70850"/>
    <w:rsid w:val="00B9528B"/>
    <w:rsid w:val="00B964BD"/>
    <w:rsid w:val="00BA6483"/>
    <w:rsid w:val="00C066B6"/>
    <w:rsid w:val="00C37BA1"/>
    <w:rsid w:val="00C4674C"/>
    <w:rsid w:val="00C506CF"/>
    <w:rsid w:val="00C72BED"/>
    <w:rsid w:val="00C83654"/>
    <w:rsid w:val="00C9578B"/>
    <w:rsid w:val="00CA22B8"/>
    <w:rsid w:val="00CB0055"/>
    <w:rsid w:val="00CB3214"/>
    <w:rsid w:val="00CD2827"/>
    <w:rsid w:val="00CD2D1E"/>
    <w:rsid w:val="00D032C9"/>
    <w:rsid w:val="00D2522B"/>
    <w:rsid w:val="00D422DE"/>
    <w:rsid w:val="00D5459D"/>
    <w:rsid w:val="00D76DA6"/>
    <w:rsid w:val="00DA0601"/>
    <w:rsid w:val="00DA1F4D"/>
    <w:rsid w:val="00DA662F"/>
    <w:rsid w:val="00DD172A"/>
    <w:rsid w:val="00DF0B71"/>
    <w:rsid w:val="00E171FB"/>
    <w:rsid w:val="00E25A26"/>
    <w:rsid w:val="00E32568"/>
    <w:rsid w:val="00E4381A"/>
    <w:rsid w:val="00E53F18"/>
    <w:rsid w:val="00E55D74"/>
    <w:rsid w:val="00EF7695"/>
    <w:rsid w:val="00F410A7"/>
    <w:rsid w:val="00F60274"/>
    <w:rsid w:val="00F77FB9"/>
    <w:rsid w:val="00FB068F"/>
    <w:rsid w:val="00F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7C6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8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1A187DA47E4EFC84DCACEFFA59C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AF52A-5B77-4CC9-BE0C-E5A2FB72761C}"/>
      </w:docPartPr>
      <w:docPartBody>
        <w:p w:rsidR="00465AFE" w:rsidRDefault="008A2ACD">
          <w:pPr>
            <w:pStyle w:val="5B1A187DA47E4EFC84DCACEFFA59CBAE"/>
          </w:pPr>
          <w:r w:rsidRPr="00D5459D">
            <w:t>Profile</w:t>
          </w:r>
        </w:p>
      </w:docPartBody>
    </w:docPart>
    <w:docPart>
      <w:docPartPr>
        <w:name w:val="032249B44AA94CC7AE45FDC07FF7B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9593F-93A1-4362-BE2C-A09DC61E94DE}"/>
      </w:docPartPr>
      <w:docPartBody>
        <w:p w:rsidR="00465AFE" w:rsidRDefault="008A2ACD">
          <w:pPr>
            <w:pStyle w:val="032249B44AA94CC7AE45FDC07FF7BA7F"/>
          </w:pPr>
          <w:r w:rsidRPr="00CB0055">
            <w:t>Contact</w:t>
          </w:r>
        </w:p>
      </w:docPartBody>
    </w:docPart>
    <w:docPart>
      <w:docPartPr>
        <w:name w:val="EC163844EE674F04A6F6FD86CA72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83D6-967F-41B5-BBFB-363E2C0F6F26}"/>
      </w:docPartPr>
      <w:docPartBody>
        <w:p w:rsidR="00465AFE" w:rsidRDefault="008A2ACD">
          <w:pPr>
            <w:pStyle w:val="EC163844EE674F04A6F6FD86CA7228AA"/>
          </w:pPr>
          <w:r w:rsidRPr="004D3011">
            <w:t>PHONE:</w:t>
          </w:r>
        </w:p>
      </w:docPartBody>
    </w:docPart>
    <w:docPart>
      <w:docPartPr>
        <w:name w:val="263104AFD04449298BB5CA453C31C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EA9DF-574C-4DA3-96AA-72634FC86666}"/>
      </w:docPartPr>
      <w:docPartBody>
        <w:p w:rsidR="00465AFE" w:rsidRDefault="008A2ACD">
          <w:pPr>
            <w:pStyle w:val="263104AFD04449298BB5CA453C31CD77"/>
          </w:pPr>
          <w:r w:rsidRPr="00CB0055">
            <w:t>Hobbies</w:t>
          </w:r>
        </w:p>
      </w:docPartBody>
    </w:docPart>
    <w:docPart>
      <w:docPartPr>
        <w:name w:val="15F8DF75A27641ACA394AFBA33EA8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3FEB-0919-4856-A6F4-05069F9BB66F}"/>
      </w:docPartPr>
      <w:docPartBody>
        <w:p w:rsidR="00465AFE" w:rsidRDefault="008A2ACD">
          <w:pPr>
            <w:pStyle w:val="15F8DF75A27641ACA394AFBA33EA85A3"/>
          </w:pPr>
          <w:r w:rsidRPr="00036450">
            <w:t>EDUCATION</w:t>
          </w:r>
        </w:p>
      </w:docPartBody>
    </w:docPart>
    <w:docPart>
      <w:docPartPr>
        <w:name w:val="A7652F63EF624A2AA2DFE26392A7E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DE2A2-4F3A-4796-AB97-5F18B17BCF45}"/>
      </w:docPartPr>
      <w:docPartBody>
        <w:p w:rsidR="00465AFE" w:rsidRDefault="008A2ACD">
          <w:pPr>
            <w:pStyle w:val="A7652F63EF624A2AA2DFE26392A7E5B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29"/>
    <w:rsid w:val="00014527"/>
    <w:rsid w:val="00060546"/>
    <w:rsid w:val="00323D92"/>
    <w:rsid w:val="003B3627"/>
    <w:rsid w:val="00465AFE"/>
    <w:rsid w:val="005543D1"/>
    <w:rsid w:val="00767D3C"/>
    <w:rsid w:val="00803D3E"/>
    <w:rsid w:val="008A2ACD"/>
    <w:rsid w:val="0094589D"/>
    <w:rsid w:val="009A25C5"/>
    <w:rsid w:val="00A74AEA"/>
    <w:rsid w:val="00B40029"/>
    <w:rsid w:val="00BF4405"/>
    <w:rsid w:val="00CD3BDB"/>
    <w:rsid w:val="00F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873670AFC640968A74755E4BB0388F">
    <w:name w:val="1F873670AFC640968A74755E4BB0388F"/>
  </w:style>
  <w:style w:type="paragraph" w:customStyle="1" w:styleId="DB78AE90376947F0A82EF5FBA8DB590C">
    <w:name w:val="DB78AE90376947F0A82EF5FBA8DB590C"/>
  </w:style>
  <w:style w:type="paragraph" w:customStyle="1" w:styleId="5B1A187DA47E4EFC84DCACEFFA59CBAE">
    <w:name w:val="5B1A187DA47E4EFC84DCACEFFA59CBAE"/>
  </w:style>
  <w:style w:type="paragraph" w:customStyle="1" w:styleId="002CA9F9A09E42239A62E403342FC66E">
    <w:name w:val="002CA9F9A09E42239A62E403342FC66E"/>
  </w:style>
  <w:style w:type="paragraph" w:customStyle="1" w:styleId="032249B44AA94CC7AE45FDC07FF7BA7F">
    <w:name w:val="032249B44AA94CC7AE45FDC07FF7BA7F"/>
  </w:style>
  <w:style w:type="paragraph" w:customStyle="1" w:styleId="EC163844EE674F04A6F6FD86CA7228AA">
    <w:name w:val="EC163844EE674F04A6F6FD86CA7228AA"/>
  </w:style>
  <w:style w:type="paragraph" w:customStyle="1" w:styleId="BC7AB45F3C0A4A458686CBA9CD0B78D4">
    <w:name w:val="BC7AB45F3C0A4A458686CBA9CD0B78D4"/>
  </w:style>
  <w:style w:type="paragraph" w:customStyle="1" w:styleId="B3539E7662434CD59F2E56A3370A1DA9">
    <w:name w:val="B3539E7662434CD59F2E56A3370A1DA9"/>
  </w:style>
  <w:style w:type="paragraph" w:customStyle="1" w:styleId="5440309A618446079183F1122B4B3757">
    <w:name w:val="5440309A618446079183F1122B4B3757"/>
  </w:style>
  <w:style w:type="paragraph" w:customStyle="1" w:styleId="B8F4F266D4E742288E267EFEE4E61E3F">
    <w:name w:val="B8F4F266D4E742288E267EFEE4E61E3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11CE714B6F74304880A58BE66AF9C5A">
    <w:name w:val="411CE714B6F74304880A58BE66AF9C5A"/>
  </w:style>
  <w:style w:type="paragraph" w:customStyle="1" w:styleId="263104AFD04449298BB5CA453C31CD77">
    <w:name w:val="263104AFD04449298BB5CA453C31CD77"/>
  </w:style>
  <w:style w:type="paragraph" w:customStyle="1" w:styleId="4B68A8226740482E95D3EF9CFD4AB80B">
    <w:name w:val="4B68A8226740482E95D3EF9CFD4AB80B"/>
  </w:style>
  <w:style w:type="paragraph" w:customStyle="1" w:styleId="86778182D92B43F18B1C0ED20BEBD44C">
    <w:name w:val="86778182D92B43F18B1C0ED20BEBD44C"/>
  </w:style>
  <w:style w:type="paragraph" w:customStyle="1" w:styleId="5ED65FE77C874AD2942A3EB63D2AD1F3">
    <w:name w:val="5ED65FE77C874AD2942A3EB63D2AD1F3"/>
  </w:style>
  <w:style w:type="paragraph" w:customStyle="1" w:styleId="190CFA399BA145D5868B3C5CF70B44E2">
    <w:name w:val="190CFA399BA145D5868B3C5CF70B44E2"/>
  </w:style>
  <w:style w:type="paragraph" w:customStyle="1" w:styleId="15F8DF75A27641ACA394AFBA33EA85A3">
    <w:name w:val="15F8DF75A27641ACA394AFBA33EA85A3"/>
  </w:style>
  <w:style w:type="paragraph" w:customStyle="1" w:styleId="387225B6A507470CB17DB26A2D6D8CEE">
    <w:name w:val="387225B6A507470CB17DB26A2D6D8CEE"/>
  </w:style>
  <w:style w:type="paragraph" w:customStyle="1" w:styleId="62E7F2717C434B0CBBDFAC35FB548FBD">
    <w:name w:val="62E7F2717C434B0CBBDFAC35FB548FBD"/>
  </w:style>
  <w:style w:type="paragraph" w:customStyle="1" w:styleId="DE4C139C99D94E038074A11F1C13D100">
    <w:name w:val="DE4C139C99D94E038074A11F1C13D100"/>
  </w:style>
  <w:style w:type="paragraph" w:customStyle="1" w:styleId="9C9F37B0B2964356B6B24B6D7A19479E">
    <w:name w:val="9C9F37B0B2964356B6B24B6D7A19479E"/>
  </w:style>
  <w:style w:type="paragraph" w:customStyle="1" w:styleId="2A73E670557F4FADB74984D09D58DA6B">
    <w:name w:val="2A73E670557F4FADB74984D09D58DA6B"/>
  </w:style>
  <w:style w:type="paragraph" w:customStyle="1" w:styleId="17099A7EACB14531B2F9862FD81C8207">
    <w:name w:val="17099A7EACB14531B2F9862FD81C8207"/>
  </w:style>
  <w:style w:type="paragraph" w:customStyle="1" w:styleId="528D2BCE2B0345E393A429B29830D5E1">
    <w:name w:val="528D2BCE2B0345E393A429B29830D5E1"/>
  </w:style>
  <w:style w:type="paragraph" w:customStyle="1" w:styleId="A7652F63EF624A2AA2DFE26392A7E5BE">
    <w:name w:val="A7652F63EF624A2AA2DFE26392A7E5BE"/>
  </w:style>
  <w:style w:type="paragraph" w:customStyle="1" w:styleId="D227E3FADDC34D38BB4E14F32B63909C">
    <w:name w:val="D227E3FADDC34D38BB4E14F32B63909C"/>
  </w:style>
  <w:style w:type="paragraph" w:customStyle="1" w:styleId="71EDE16CDF3E479E8A30955AACA418F8">
    <w:name w:val="71EDE16CDF3E479E8A30955AACA418F8"/>
  </w:style>
  <w:style w:type="paragraph" w:customStyle="1" w:styleId="831C5F34939C40599804B2EC6F00E4E6">
    <w:name w:val="831C5F34939C40599804B2EC6F00E4E6"/>
  </w:style>
  <w:style w:type="paragraph" w:customStyle="1" w:styleId="307522739C6940E0801FCBF8F6E9CD80">
    <w:name w:val="307522739C6940E0801FCBF8F6E9CD80"/>
  </w:style>
  <w:style w:type="paragraph" w:customStyle="1" w:styleId="A27EC5F2588941E6848E1A4A394C3BAB">
    <w:name w:val="A27EC5F2588941E6848E1A4A394C3BAB"/>
  </w:style>
  <w:style w:type="paragraph" w:customStyle="1" w:styleId="15AA4D6E104B4A91B184B80974844C21">
    <w:name w:val="15AA4D6E104B4A91B184B80974844C21"/>
  </w:style>
  <w:style w:type="paragraph" w:customStyle="1" w:styleId="E60EAD49EBC940F792D0402B51DD7AB7">
    <w:name w:val="E60EAD49EBC940F792D0402B51DD7AB7"/>
  </w:style>
  <w:style w:type="paragraph" w:customStyle="1" w:styleId="45F8947E4AED49318BAC1A12221712C2">
    <w:name w:val="45F8947E4AED49318BAC1A12221712C2"/>
  </w:style>
  <w:style w:type="paragraph" w:customStyle="1" w:styleId="1DF268A36B9D4BB7AA15C246A0F3C4E3">
    <w:name w:val="1DF268A36B9D4BB7AA15C246A0F3C4E3"/>
  </w:style>
  <w:style w:type="paragraph" w:customStyle="1" w:styleId="29C474FAB68A4B6388AC444197510CC1">
    <w:name w:val="29C474FAB68A4B6388AC444197510CC1"/>
  </w:style>
  <w:style w:type="paragraph" w:customStyle="1" w:styleId="D120E736AE9C4C2A9D93A1CA8D88BB86">
    <w:name w:val="D120E736AE9C4C2A9D93A1CA8D88BB86"/>
  </w:style>
  <w:style w:type="paragraph" w:customStyle="1" w:styleId="AAF79C3463B748EDA80E27FD7521EF25">
    <w:name w:val="AAF79C3463B748EDA80E27FD7521EF25"/>
  </w:style>
  <w:style w:type="paragraph" w:customStyle="1" w:styleId="CF9E29343CEB4F3F8768997DE3E1B2D7">
    <w:name w:val="CF9E29343CEB4F3F8768997DE3E1B2D7"/>
  </w:style>
  <w:style w:type="paragraph" w:customStyle="1" w:styleId="D58B2381DA064481958F7EBE6EE2FDD8">
    <w:name w:val="D58B2381DA064481958F7EBE6EE2FDD8"/>
  </w:style>
  <w:style w:type="paragraph" w:customStyle="1" w:styleId="C534DFD09AEF4D9EACB09ED0C9F9557A">
    <w:name w:val="C534DFD09AEF4D9EACB09ED0C9F9557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8060F333D77421D9B900D24B32F3FE8">
    <w:name w:val="F8060F333D77421D9B900D24B32F3FE8"/>
  </w:style>
  <w:style w:type="paragraph" w:customStyle="1" w:styleId="8998DDD4ACEC4DA9AE719045E852F2C8">
    <w:name w:val="8998DDD4ACEC4DA9AE719045E852F2C8"/>
    <w:rsid w:val="00B40029"/>
  </w:style>
  <w:style w:type="paragraph" w:customStyle="1" w:styleId="6168BDB1B2144F8AA2DE88E2EB3F7D23">
    <w:name w:val="6168BDB1B2144F8AA2DE88E2EB3F7D23"/>
    <w:rsid w:val="00F15CAD"/>
    <w:rPr>
      <w:lang w:val="en-US" w:eastAsia="en-US"/>
    </w:rPr>
  </w:style>
  <w:style w:type="paragraph" w:customStyle="1" w:styleId="EB1FDA8AF92B4E4F9D696EBD64EBFD3E">
    <w:name w:val="EB1FDA8AF92B4E4F9D696EBD64EBFD3E"/>
    <w:rsid w:val="009A25C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55F336-7895-44F6-BE80-2872904C2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OLAKUNLE YUSUF CV</vt:lpstr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OLAKUNLE YUSUF CV</dc:title>
  <dc:subject/>
  <dc:creator/>
  <cp:keywords/>
  <dc:description/>
  <cp:lastModifiedBy/>
  <cp:revision>1</cp:revision>
  <dcterms:created xsi:type="dcterms:W3CDTF">2021-11-29T17:45:00Z</dcterms:created>
  <dcterms:modified xsi:type="dcterms:W3CDTF">2023-02-13T12:53:00Z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